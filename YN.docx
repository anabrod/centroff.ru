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bookmarkStart w:id="0" w:name="_GoBack"/>
            <w:bookmarkEnd w:id="0"/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3755623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43FB32E1E2A24A77863D3277332A98B3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50939" w:rsidRPr="00906BEE">
                  <w:t>YN</w:t>
                </w:r>
              </w:sdtContent>
            </w:sdt>
          </w:p>
          <w:p w:rsidR="00A50939" w:rsidRPr="00906BEE" w:rsidRDefault="00FB3D6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4499A05E49B847F8B3226ABD360498E7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FF9414CB8A8545D4935A9B8DA1FE08B6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:rsidR="002C2CDD" w:rsidRPr="00906BEE" w:rsidRDefault="00FB3D6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C5E459479A1469BA7A231426EB2C17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B2B16363F54945BEB2F545B507436657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FB3D60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6EB39206FC93457CA32764D27D3C1E0C"/>
                      </w:placeholder>
                      <w:showingPlcHdr/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8D12D4">
                        <w:t>Your name</w:t>
                      </w:r>
                    </w:sdtContent>
                  </w:sdt>
                </w:p>
                <w:p w:rsidR="00906BEE" w:rsidRPr="00906BEE" w:rsidRDefault="00FB3D60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7190A4E1F1554DE28CFA390D9DB34DC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906BEE">
                        <w:t>Profession or Industry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9BC5982F80CF4A47918A4741275715D3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906BEE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FB3D6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6AA1B7EA27AA43E884889ACF7E47202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FB3D60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EADD3D1D00F446D9810752C4CBC350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32CAB3E8BD2942278C65C775943D7FC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292795A6AEAB429B8C1C6A55AF90A26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88B5A2DDE4D840DFA5ACDF98A0722989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53B3061DB5E246D09016EA2941390D15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FB3D60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44AEB7E8ABCC49129D5960BBB350EB4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7F7BDFFF8F5F427E8A83A11D37F1064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A30950924CB24F7E914534C0B2B07F49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567CF6C991024153AA3241BC73A88E61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FB3D60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966486C522184FE5A01C8BDC48E5CB4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FB3D6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82D665BE2344ECCBA57DAAF624EC3D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FB3D60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D36EAD4ADD764E81B15BD3689A2B8BC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422B7E618BA84ECA88EF01823AE91EC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2E59C35E9B5B4DA7AF551229F2FB022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FB3D60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23ED539E7C684462AC1A2CF5961DB30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FB3D60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8C6CBC711CDE444691F24283DFA86CE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169A1E3FD8584282B588D0D63BFE469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5508EFAAE84B4ED1AF34F7B52E59A05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FB3D60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BA0611BC186B4E70A2048D37D998F73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FB3D60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43FF2216B9F34269826481524EA56E3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FB3D60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3E7DDA869BC54D41A61F598336D96109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D60" w:rsidRDefault="00FB3D60" w:rsidP="00713050">
      <w:pPr>
        <w:spacing w:line="240" w:lineRule="auto"/>
      </w:pPr>
      <w:r>
        <w:separator/>
      </w:r>
    </w:p>
  </w:endnote>
  <w:endnote w:type="continuationSeparator" w:id="0">
    <w:p w:rsidR="00FB3D60" w:rsidRDefault="00FB3D6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D69704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E12518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16E05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5ECD11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23ED539E7C684462AC1A2CF5961DB30E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169A1E3FD8584282B588D0D63BFE469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BA0611BC186B4E70A2048D37D998F73A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3E7DDA869BC54D41A61F598336D96109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DD6DCF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2D99E9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CC951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51A90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FB3D60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2E59C35E9B5B4DA7AF551229F2FB0220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8C6CBC711CDE444691F24283DFA86CE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5508EFAAE84B4ED1AF34F7B52E59A052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43FF2216B9F34269826481524EA56E3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D60" w:rsidRDefault="00FB3D60" w:rsidP="00713050">
      <w:pPr>
        <w:spacing w:line="240" w:lineRule="auto"/>
      </w:pPr>
      <w:r>
        <w:separator/>
      </w:r>
    </w:p>
  </w:footnote>
  <w:footnote w:type="continuationSeparator" w:id="0">
    <w:p w:rsidR="00FB3D60" w:rsidRDefault="00FB3D6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07A2777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FB3D60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="008D12D4">
                      <w:t>Your name</w:t>
                    </w:r>
                  </w:sdtContent>
                </w:sdt>
              </w:p>
              <w:p w:rsidR="001A5CA9" w:rsidRDefault="00FB3D60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28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D12D4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44328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3D6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82DDB9-132C-4BB7-AF6B-B1BF431E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FB32E1E2A24A77863D3277332A9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DBDD8-5ABC-496D-B20C-BEFDD72F5AF0}"/>
      </w:docPartPr>
      <w:docPartBody>
        <w:p w:rsidR="00000000" w:rsidRDefault="00EE5331">
          <w:pPr>
            <w:pStyle w:val="43FB32E1E2A24A77863D3277332A98B3"/>
          </w:pPr>
          <w:r w:rsidRPr="00906BEE">
            <w:t>YN</w:t>
          </w:r>
        </w:p>
      </w:docPartBody>
    </w:docPart>
    <w:docPart>
      <w:docPartPr>
        <w:name w:val="4499A05E49B847F8B3226ABD36049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D84BE-A260-4945-A609-DB6C22D63CF7}"/>
      </w:docPartPr>
      <w:docPartBody>
        <w:p w:rsidR="00000000" w:rsidRDefault="00EE5331">
          <w:pPr>
            <w:pStyle w:val="4499A05E49B847F8B3226ABD360498E7"/>
          </w:pPr>
          <w:r w:rsidRPr="00906BEE">
            <w:t>Objective</w:t>
          </w:r>
        </w:p>
      </w:docPartBody>
    </w:docPart>
    <w:docPart>
      <w:docPartPr>
        <w:name w:val="FF9414CB8A8545D4935A9B8DA1FE0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DDCFA-83B1-4266-AA2B-BD85E08444AD}"/>
      </w:docPartPr>
      <w:docPartBody>
        <w:p w:rsidR="008A56B5" w:rsidRDefault="00EE5331" w:rsidP="007569C1">
          <w:r w:rsidRPr="00906BEE">
            <w:t>To get started, click placeholder text and start typing. Be brief: one or two sentences.</w:t>
          </w:r>
        </w:p>
        <w:p w:rsidR="00000000" w:rsidRDefault="00EE5331">
          <w:pPr>
            <w:pStyle w:val="FF9414CB8A8545D4935A9B8DA1FE08B6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0C5E459479A1469BA7A231426EB2C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85829-6EC7-465F-B76F-0A6F847D0574}"/>
      </w:docPartPr>
      <w:docPartBody>
        <w:p w:rsidR="00000000" w:rsidRDefault="00EE5331">
          <w:pPr>
            <w:pStyle w:val="0C5E459479A1469BA7A231426EB2C171"/>
          </w:pPr>
          <w:r w:rsidRPr="00906BEE">
            <w:t>Skills</w:t>
          </w:r>
        </w:p>
      </w:docPartBody>
    </w:docPart>
    <w:docPart>
      <w:docPartPr>
        <w:name w:val="B2B16363F54945BEB2F545B507436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9C4B-7E89-4F86-942B-88518910AD05}"/>
      </w:docPartPr>
      <w:docPartBody>
        <w:p w:rsidR="00000000" w:rsidRDefault="00EE5331">
          <w:pPr>
            <w:pStyle w:val="B2B16363F54945BEB2F545B507436657"/>
          </w:pPr>
          <w:r w:rsidRPr="00906BEE">
            <w:t xml:space="preserve">Explain what you’re especially good at. What sets </w:t>
          </w:r>
          <w:r w:rsidRPr="00906BEE">
            <w:t>you apart? Use your own language—not jargon.</w:t>
          </w:r>
        </w:p>
      </w:docPartBody>
    </w:docPart>
    <w:docPart>
      <w:docPartPr>
        <w:name w:val="6EB39206FC93457CA32764D27D3C1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E90D0-467B-4C36-ACFB-E7D3F9E3FFCE}"/>
      </w:docPartPr>
      <w:docPartBody>
        <w:p w:rsidR="00000000" w:rsidRDefault="00EE5331">
          <w:pPr>
            <w:pStyle w:val="6EB39206FC93457CA32764D27D3C1E0C"/>
          </w:pPr>
          <w:r>
            <w:t>Your name</w:t>
          </w:r>
        </w:p>
      </w:docPartBody>
    </w:docPart>
    <w:docPart>
      <w:docPartPr>
        <w:name w:val="7190A4E1F1554DE28CFA390D9DB34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ADAE6-3805-4190-BEF6-8C21EEF9DC14}"/>
      </w:docPartPr>
      <w:docPartBody>
        <w:p w:rsidR="00000000" w:rsidRDefault="00EE5331">
          <w:pPr>
            <w:pStyle w:val="7190A4E1F1554DE28CFA390D9DB34DCA"/>
          </w:pPr>
          <w:r w:rsidRPr="00906BEE">
            <w:t>Profession or Industry</w:t>
          </w:r>
        </w:p>
      </w:docPartBody>
    </w:docPart>
    <w:docPart>
      <w:docPartPr>
        <w:name w:val="9BC5982F80CF4A47918A474127571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4BBAF-D404-4346-A24D-A25834286EC4}"/>
      </w:docPartPr>
      <w:docPartBody>
        <w:p w:rsidR="00000000" w:rsidRDefault="00EE5331">
          <w:pPr>
            <w:pStyle w:val="9BC5982F80CF4A47918A4741275715D3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6AA1B7EA27AA43E884889ACF7E472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4B50C-9DB9-4528-8E82-4FD167C46CC8}"/>
      </w:docPartPr>
      <w:docPartBody>
        <w:p w:rsidR="00000000" w:rsidRDefault="00EE5331">
          <w:pPr>
            <w:pStyle w:val="6AA1B7EA27AA43E884889ACF7E472025"/>
          </w:pPr>
          <w:r w:rsidRPr="00906BEE">
            <w:t>Experience</w:t>
          </w:r>
        </w:p>
      </w:docPartBody>
    </w:docPart>
    <w:docPart>
      <w:docPartPr>
        <w:name w:val="EADD3D1D00F446D9810752C4CBC35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7CA86-31DC-4B05-B643-76543C77DD0E}"/>
      </w:docPartPr>
      <w:docPartBody>
        <w:p w:rsidR="00000000" w:rsidRDefault="00EE5331">
          <w:pPr>
            <w:pStyle w:val="EADD3D1D00F446D9810752C4CBC35073"/>
          </w:pPr>
          <w:r w:rsidRPr="00906BEE">
            <w:t>Job Title</w:t>
          </w:r>
        </w:p>
      </w:docPartBody>
    </w:docPart>
    <w:docPart>
      <w:docPartPr>
        <w:name w:val="32CAB3E8BD2942278C65C775943D7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35E66-C0D0-4B93-9166-E0AE7DCE067C}"/>
      </w:docPartPr>
      <w:docPartBody>
        <w:p w:rsidR="00000000" w:rsidRDefault="00EE5331">
          <w:pPr>
            <w:pStyle w:val="32CAB3E8BD2942278C65C775943D7FCC"/>
          </w:pPr>
          <w:r w:rsidRPr="00906BEE">
            <w:t>Company</w:t>
          </w:r>
        </w:p>
      </w:docPartBody>
    </w:docPart>
    <w:docPart>
      <w:docPartPr>
        <w:name w:val="292795A6AEAB429B8C1C6A55AF90A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9ED6F-901E-4188-8A0E-D3B0D7C7B529}"/>
      </w:docPartPr>
      <w:docPartBody>
        <w:p w:rsidR="00000000" w:rsidRDefault="00EE5331">
          <w:pPr>
            <w:pStyle w:val="292795A6AEAB429B8C1C6A55AF90A26F"/>
          </w:pPr>
          <w:r w:rsidRPr="00906BEE">
            <w:t>Dates From</w:t>
          </w:r>
        </w:p>
      </w:docPartBody>
    </w:docPart>
    <w:docPart>
      <w:docPartPr>
        <w:name w:val="88B5A2DDE4D840DFA5ACDF98A0722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1B257-C387-4513-A2E7-62E8BC02A622}"/>
      </w:docPartPr>
      <w:docPartBody>
        <w:p w:rsidR="00000000" w:rsidRDefault="00EE5331">
          <w:pPr>
            <w:pStyle w:val="88B5A2DDE4D840DFA5ACDF98A0722989"/>
          </w:pPr>
          <w:r w:rsidRPr="00906BEE">
            <w:t>To</w:t>
          </w:r>
        </w:p>
      </w:docPartBody>
    </w:docPart>
    <w:docPart>
      <w:docPartPr>
        <w:name w:val="53B3061DB5E246D09016EA2941390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CD343-DBC1-4B7C-89A9-C4DEE0DCA538}"/>
      </w:docPartPr>
      <w:docPartBody>
        <w:p w:rsidR="00000000" w:rsidRDefault="00EE5331">
          <w:pPr>
            <w:pStyle w:val="53B3061DB5E246D09016EA2941390D15"/>
          </w:pPr>
          <w:r w:rsidRPr="00906BEE">
            <w:t>Summarize your key responsibilities, leadership, and most stellar accomplishments.  Don’t list everything; keep it relevant and include data that shows the impact you made</w:t>
          </w:r>
          <w:r w:rsidRPr="00906BEE">
            <w:t>.</w:t>
          </w:r>
        </w:p>
      </w:docPartBody>
    </w:docPart>
    <w:docPart>
      <w:docPartPr>
        <w:name w:val="44AEB7E8ABCC49129D5960BBB350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38B57-EF5E-41D3-A727-BEF8AC1819E9}"/>
      </w:docPartPr>
      <w:docPartBody>
        <w:p w:rsidR="00000000" w:rsidRDefault="00EE5331">
          <w:pPr>
            <w:pStyle w:val="44AEB7E8ABCC49129D5960BBB350EB4A"/>
          </w:pPr>
          <w:r w:rsidRPr="00906BEE">
            <w:t>Job Title</w:t>
          </w:r>
        </w:p>
      </w:docPartBody>
    </w:docPart>
    <w:docPart>
      <w:docPartPr>
        <w:name w:val="7F7BDFFF8F5F427E8A83A11D37F10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93B41-C65F-45F7-A1A8-2854A55AE68C}"/>
      </w:docPartPr>
      <w:docPartBody>
        <w:p w:rsidR="00000000" w:rsidRDefault="00EE5331">
          <w:pPr>
            <w:pStyle w:val="7F7BDFFF8F5F427E8A83A11D37F10642"/>
          </w:pPr>
          <w:r w:rsidRPr="00906BEE">
            <w:t>Company</w:t>
          </w:r>
        </w:p>
      </w:docPartBody>
    </w:docPart>
    <w:docPart>
      <w:docPartPr>
        <w:name w:val="A30950924CB24F7E914534C0B2B07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CFFEC-9298-4FA4-BC64-6BFF38710215}"/>
      </w:docPartPr>
      <w:docPartBody>
        <w:p w:rsidR="00000000" w:rsidRDefault="00EE5331">
          <w:pPr>
            <w:pStyle w:val="A30950924CB24F7E914534C0B2B07F49"/>
          </w:pPr>
          <w:r w:rsidRPr="00906BEE">
            <w:t>Dates From</w:t>
          </w:r>
        </w:p>
      </w:docPartBody>
    </w:docPart>
    <w:docPart>
      <w:docPartPr>
        <w:name w:val="567CF6C991024153AA3241BC73A88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B9AAC-BE96-442E-B7FE-7844F37E3DD3}"/>
      </w:docPartPr>
      <w:docPartBody>
        <w:p w:rsidR="00000000" w:rsidRDefault="00EE5331">
          <w:pPr>
            <w:pStyle w:val="567CF6C991024153AA3241BC73A88E61"/>
          </w:pPr>
          <w:r w:rsidRPr="00906BEE">
            <w:t>To</w:t>
          </w:r>
        </w:p>
      </w:docPartBody>
    </w:docPart>
    <w:docPart>
      <w:docPartPr>
        <w:name w:val="966486C522184FE5A01C8BDC48E5C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D4172-9064-4BA1-8900-19186FB1DAB2}"/>
      </w:docPartPr>
      <w:docPartBody>
        <w:p w:rsidR="00000000" w:rsidRDefault="00EE5331">
          <w:pPr>
            <w:pStyle w:val="966486C522184FE5A01C8BDC48E5CB45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882D665BE2344ECCBA57DAAF624EC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5EB9A-6E41-4FD6-A87C-08AA4A90F250}"/>
      </w:docPartPr>
      <w:docPartBody>
        <w:p w:rsidR="00000000" w:rsidRDefault="00EE5331">
          <w:pPr>
            <w:pStyle w:val="882D665BE2344ECCBA57DAAF624EC3D2"/>
          </w:pPr>
          <w:r w:rsidRPr="00906BEE">
            <w:t>Education</w:t>
          </w:r>
        </w:p>
      </w:docPartBody>
    </w:docPart>
    <w:docPart>
      <w:docPartPr>
        <w:name w:val="D36EAD4ADD764E81B15BD3689A2B8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BEC52-88D9-4C35-84B4-957AD6986CE3}"/>
      </w:docPartPr>
      <w:docPartBody>
        <w:p w:rsidR="00000000" w:rsidRDefault="00EE5331">
          <w:pPr>
            <w:pStyle w:val="D36EAD4ADD764E81B15BD3689A2B8BC5"/>
          </w:pPr>
          <w:r w:rsidRPr="00906BEE">
            <w:t>Degree</w:t>
          </w:r>
        </w:p>
      </w:docPartBody>
    </w:docPart>
    <w:docPart>
      <w:docPartPr>
        <w:name w:val="422B7E618BA84ECA88EF01823AE91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6842D-DA2B-4547-BB4D-ACC693F45D29}"/>
      </w:docPartPr>
      <w:docPartBody>
        <w:p w:rsidR="00000000" w:rsidRDefault="00EE5331">
          <w:pPr>
            <w:pStyle w:val="422B7E618BA84ECA88EF01823AE91ECC"/>
          </w:pPr>
          <w:r w:rsidRPr="00906BEE">
            <w:t>Date Earned</w:t>
          </w:r>
        </w:p>
      </w:docPartBody>
    </w:docPart>
    <w:docPart>
      <w:docPartPr>
        <w:name w:val="2E59C35E9B5B4DA7AF551229F2FB0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928E2-EF77-4948-9378-5A0E0258B1AA}"/>
      </w:docPartPr>
      <w:docPartBody>
        <w:p w:rsidR="00000000" w:rsidRDefault="00EE5331">
          <w:pPr>
            <w:pStyle w:val="2E59C35E9B5B4DA7AF551229F2FB0220"/>
          </w:pPr>
          <w:r w:rsidRPr="00906BEE">
            <w:t>School</w:t>
          </w:r>
        </w:p>
      </w:docPartBody>
    </w:docPart>
    <w:docPart>
      <w:docPartPr>
        <w:name w:val="23ED539E7C684462AC1A2CF5961DB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C5585-F035-4336-A02C-E496A2D6378B}"/>
      </w:docPartPr>
      <w:docPartBody>
        <w:p w:rsidR="00000000" w:rsidRDefault="00EE5331">
          <w:pPr>
            <w:pStyle w:val="23ED539E7C684462AC1A2CF5961DB30E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8C6CBC711CDE444691F24283DFA86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96063-208D-40E1-AE3D-C6B4B8378A4E}"/>
      </w:docPartPr>
      <w:docPartBody>
        <w:p w:rsidR="00000000" w:rsidRDefault="00EE5331">
          <w:pPr>
            <w:pStyle w:val="8C6CBC711CDE444691F24283DFA86CEF"/>
          </w:pPr>
          <w:r w:rsidRPr="00906BEE">
            <w:t>Degree</w:t>
          </w:r>
        </w:p>
      </w:docPartBody>
    </w:docPart>
    <w:docPart>
      <w:docPartPr>
        <w:name w:val="169A1E3FD8584282B588D0D63BFE4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9D8E3-8CD5-4714-9FBC-7A023EEA2DAF}"/>
      </w:docPartPr>
      <w:docPartBody>
        <w:p w:rsidR="00000000" w:rsidRDefault="00EE5331">
          <w:pPr>
            <w:pStyle w:val="169A1E3FD8584282B588D0D63BFE4696"/>
          </w:pPr>
          <w:r w:rsidRPr="00906BEE">
            <w:t>Date Earned</w:t>
          </w:r>
        </w:p>
      </w:docPartBody>
    </w:docPart>
    <w:docPart>
      <w:docPartPr>
        <w:name w:val="5508EFAAE84B4ED1AF34F7B52E59A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5814-5392-481F-881B-15DA43E99447}"/>
      </w:docPartPr>
      <w:docPartBody>
        <w:p w:rsidR="00000000" w:rsidRDefault="00EE5331">
          <w:pPr>
            <w:pStyle w:val="5508EFAAE84B4ED1AF34F7B52E59A052"/>
          </w:pPr>
          <w:r w:rsidRPr="00906BEE">
            <w:t>School</w:t>
          </w:r>
        </w:p>
      </w:docPartBody>
    </w:docPart>
    <w:docPart>
      <w:docPartPr>
        <w:name w:val="BA0611BC186B4E70A2048D37D998F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27430-E474-4106-8111-E2A589102987}"/>
      </w:docPartPr>
      <w:docPartBody>
        <w:p w:rsidR="00000000" w:rsidRDefault="00EE5331">
          <w:pPr>
            <w:pStyle w:val="BA0611BC186B4E70A2048D37D998F73A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43FF2216B9F34269826481524EA56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5812C-5315-4A43-8082-EE7434ED3AA3}"/>
      </w:docPartPr>
      <w:docPartBody>
        <w:p w:rsidR="00000000" w:rsidRDefault="00EE5331">
          <w:pPr>
            <w:pStyle w:val="43FF2216B9F34269826481524EA56E30"/>
          </w:pPr>
          <w:r w:rsidRPr="00906BEE">
            <w:t>Volunteer Experience or Leadership</w:t>
          </w:r>
        </w:p>
      </w:docPartBody>
    </w:docPart>
    <w:docPart>
      <w:docPartPr>
        <w:name w:val="3E7DDA869BC54D41A61F598336D96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66284-5330-48CE-98BE-943D0E557C3C}"/>
      </w:docPartPr>
      <w:docPartBody>
        <w:p w:rsidR="00000000" w:rsidRDefault="00EE5331">
          <w:pPr>
            <w:pStyle w:val="3E7DDA869BC54D41A61F598336D96109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31"/>
    <w:rsid w:val="00EE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FB32E1E2A24A77863D3277332A98B3">
    <w:name w:val="43FB32E1E2A24A77863D3277332A98B3"/>
  </w:style>
  <w:style w:type="paragraph" w:customStyle="1" w:styleId="4499A05E49B847F8B3226ABD360498E7">
    <w:name w:val="4499A05E49B847F8B3226ABD360498E7"/>
  </w:style>
  <w:style w:type="paragraph" w:customStyle="1" w:styleId="FF9414CB8A8545D4935A9B8DA1FE08B6">
    <w:name w:val="FF9414CB8A8545D4935A9B8DA1FE08B6"/>
  </w:style>
  <w:style w:type="paragraph" w:customStyle="1" w:styleId="0C5E459479A1469BA7A231426EB2C171">
    <w:name w:val="0C5E459479A1469BA7A231426EB2C171"/>
  </w:style>
  <w:style w:type="paragraph" w:customStyle="1" w:styleId="B2B16363F54945BEB2F545B507436657">
    <w:name w:val="B2B16363F54945BEB2F545B507436657"/>
  </w:style>
  <w:style w:type="paragraph" w:customStyle="1" w:styleId="6EB39206FC93457CA32764D27D3C1E0C">
    <w:name w:val="6EB39206FC93457CA32764D27D3C1E0C"/>
  </w:style>
  <w:style w:type="paragraph" w:customStyle="1" w:styleId="7190A4E1F1554DE28CFA390D9DB34DCA">
    <w:name w:val="7190A4E1F1554DE28CFA390D9DB34DCA"/>
  </w:style>
  <w:style w:type="paragraph" w:customStyle="1" w:styleId="9BC5982F80CF4A47918A4741275715D3">
    <w:name w:val="9BC5982F80CF4A47918A4741275715D3"/>
  </w:style>
  <w:style w:type="paragraph" w:customStyle="1" w:styleId="6AA1B7EA27AA43E884889ACF7E472025">
    <w:name w:val="6AA1B7EA27AA43E884889ACF7E472025"/>
  </w:style>
  <w:style w:type="paragraph" w:customStyle="1" w:styleId="EADD3D1D00F446D9810752C4CBC35073">
    <w:name w:val="EADD3D1D00F446D9810752C4CBC35073"/>
  </w:style>
  <w:style w:type="paragraph" w:customStyle="1" w:styleId="32CAB3E8BD2942278C65C775943D7FCC">
    <w:name w:val="32CAB3E8BD2942278C65C775943D7FCC"/>
  </w:style>
  <w:style w:type="paragraph" w:customStyle="1" w:styleId="292795A6AEAB429B8C1C6A55AF90A26F">
    <w:name w:val="292795A6AEAB429B8C1C6A55AF90A26F"/>
  </w:style>
  <w:style w:type="paragraph" w:customStyle="1" w:styleId="88B5A2DDE4D840DFA5ACDF98A0722989">
    <w:name w:val="88B5A2DDE4D840DFA5ACDF98A0722989"/>
  </w:style>
  <w:style w:type="paragraph" w:customStyle="1" w:styleId="53B3061DB5E246D09016EA2941390D15">
    <w:name w:val="53B3061DB5E246D09016EA2941390D15"/>
  </w:style>
  <w:style w:type="paragraph" w:customStyle="1" w:styleId="44AEB7E8ABCC49129D5960BBB350EB4A">
    <w:name w:val="44AEB7E8ABCC49129D5960BBB350EB4A"/>
  </w:style>
  <w:style w:type="paragraph" w:customStyle="1" w:styleId="7F7BDFFF8F5F427E8A83A11D37F10642">
    <w:name w:val="7F7BDFFF8F5F427E8A83A11D37F10642"/>
  </w:style>
  <w:style w:type="paragraph" w:customStyle="1" w:styleId="A30950924CB24F7E914534C0B2B07F49">
    <w:name w:val="A30950924CB24F7E914534C0B2B07F49"/>
  </w:style>
  <w:style w:type="paragraph" w:customStyle="1" w:styleId="567CF6C991024153AA3241BC73A88E61">
    <w:name w:val="567CF6C991024153AA3241BC73A88E61"/>
  </w:style>
  <w:style w:type="paragraph" w:customStyle="1" w:styleId="966486C522184FE5A01C8BDC48E5CB45">
    <w:name w:val="966486C522184FE5A01C8BDC48E5CB45"/>
  </w:style>
  <w:style w:type="paragraph" w:customStyle="1" w:styleId="882D665BE2344ECCBA57DAAF624EC3D2">
    <w:name w:val="882D665BE2344ECCBA57DAAF624EC3D2"/>
  </w:style>
  <w:style w:type="paragraph" w:customStyle="1" w:styleId="D36EAD4ADD764E81B15BD3689A2B8BC5">
    <w:name w:val="D36EAD4ADD764E81B15BD3689A2B8BC5"/>
  </w:style>
  <w:style w:type="paragraph" w:customStyle="1" w:styleId="422B7E618BA84ECA88EF01823AE91ECC">
    <w:name w:val="422B7E618BA84ECA88EF01823AE91ECC"/>
  </w:style>
  <w:style w:type="paragraph" w:customStyle="1" w:styleId="2E59C35E9B5B4DA7AF551229F2FB0220">
    <w:name w:val="2E59C35E9B5B4DA7AF551229F2FB0220"/>
  </w:style>
  <w:style w:type="paragraph" w:customStyle="1" w:styleId="23ED539E7C684462AC1A2CF5961DB30E">
    <w:name w:val="23ED539E7C684462AC1A2CF5961DB30E"/>
  </w:style>
  <w:style w:type="paragraph" w:customStyle="1" w:styleId="8C6CBC711CDE444691F24283DFA86CEF">
    <w:name w:val="8C6CBC711CDE444691F24283DFA86CEF"/>
  </w:style>
  <w:style w:type="paragraph" w:customStyle="1" w:styleId="169A1E3FD8584282B588D0D63BFE4696">
    <w:name w:val="169A1E3FD8584282B588D0D63BFE4696"/>
  </w:style>
  <w:style w:type="paragraph" w:customStyle="1" w:styleId="5508EFAAE84B4ED1AF34F7B52E59A052">
    <w:name w:val="5508EFAAE84B4ED1AF34F7B52E59A052"/>
  </w:style>
  <w:style w:type="paragraph" w:customStyle="1" w:styleId="BA0611BC186B4E70A2048D37D998F73A">
    <w:name w:val="BA0611BC186B4E70A2048D37D998F73A"/>
  </w:style>
  <w:style w:type="paragraph" w:customStyle="1" w:styleId="43FF2216B9F34269826481524EA56E30">
    <w:name w:val="43FF2216B9F34269826481524EA56E30"/>
  </w:style>
  <w:style w:type="paragraph" w:customStyle="1" w:styleId="3E7DDA869BC54D41A61F598336D96109">
    <w:name w:val="3E7DDA869BC54D41A61F598336D961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employees xmlns="http://schemas.microsoft.com/temp/samples">
  <employee>
    <CustomerName/>
    <CompanyName/>
    <SenderAddress/>
    <Address/>
  </employee>
</employe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dc:description/>
  <cp:lastModifiedBy>Leonard</cp:lastModifiedBy>
  <cp:revision>1</cp:revision>
  <dcterms:created xsi:type="dcterms:W3CDTF">2017-03-28T19:39:00Z</dcterms:created>
  <dcterms:modified xsi:type="dcterms:W3CDTF">2017-03-28T19:39:00Z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